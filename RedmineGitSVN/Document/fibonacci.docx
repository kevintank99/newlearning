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00A4" w14:textId="03375596" w:rsidR="005E6239" w:rsidRDefault="00140A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486A9" wp14:editId="34357B64">
                <wp:simplePos x="0" y="0"/>
                <wp:positionH relativeFrom="column">
                  <wp:posOffset>2162175</wp:posOffset>
                </wp:positionH>
                <wp:positionV relativeFrom="paragraph">
                  <wp:posOffset>5943600</wp:posOffset>
                </wp:positionV>
                <wp:extent cx="1181100" cy="1095375"/>
                <wp:effectExtent l="19050" t="19050" r="38100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290B0" w14:textId="5127E98B" w:rsidR="00140A43" w:rsidRPr="00140A43" w:rsidRDefault="00E85640" w:rsidP="00140A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140A43">
                              <w:rPr>
                                <w:color w:val="000000" w:themeColor="text1"/>
                              </w:rPr>
                              <w:t>hec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k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="00140A43" w:rsidRPr="00140A43">
                              <w:rPr>
                                <w:color w:val="000000" w:themeColor="text1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486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170.25pt;margin-top:468pt;width:93pt;height:8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" fillcolor="#4472c4 [3204]" strokecolor="#1f3763 [1604]" strokeweight="1pt">
                <v:textbox>
                  <w:txbxContent>
                    <w:p w14:paraId="25C290B0" w14:textId="5127E98B" w:rsidR="00140A43" w:rsidRPr="00140A43" w:rsidRDefault="00E85640" w:rsidP="00140A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 w:rsidR="00140A43">
                        <w:rPr>
                          <w:color w:val="000000" w:themeColor="text1"/>
                        </w:rPr>
                        <w:t>hec</w:t>
                      </w:r>
                      <w:r>
                        <w:rPr>
                          <w:color w:val="000000" w:themeColor="text1"/>
                        </w:rPr>
                        <w:t xml:space="preserve">k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="00140A43" w:rsidRPr="00140A43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593B7" wp14:editId="7436901C">
                <wp:simplePos x="0" y="0"/>
                <wp:positionH relativeFrom="column">
                  <wp:posOffset>2752725</wp:posOffset>
                </wp:positionH>
                <wp:positionV relativeFrom="paragraph">
                  <wp:posOffset>5486400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8B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6.75pt;margin-top:6in;width:0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Cv+LT3gAAAAsBAAAPAAAAZHJzL2Rvd25yZXYu&#10;eG1sTI/BTsMwDIbvSLxDZCRuLGEd01aaTgiJHUEMDnDLGi+t1jhVk7WFp8eIwzja/vT7+4vN5Fsx&#10;YB+bQBpuZwoEUhVsQ07D+9vTzQpETIasaQOhhi+MsCkvLwqT2zDSKw675ASHUMyNhjqlLpcyVjV6&#10;E2ehQ+LbIfTeJB57J21vRg73rZwrtZTeNMQfatPhY43VcXfyGl7cx+DntG3kYf35vXXP9liPSevr&#10;q+nhHkTCKZ1h+NVndSjZaR9OZKNoNSyy7I5RDavlgksx8bfZa1hnSoEsC/m/Q/kD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wr/i0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08D69" wp14:editId="35D43E06">
                <wp:simplePos x="0" y="0"/>
                <wp:positionH relativeFrom="column">
                  <wp:posOffset>2181225</wp:posOffset>
                </wp:positionH>
                <wp:positionV relativeFrom="paragraph">
                  <wp:posOffset>5086350</wp:posOffset>
                </wp:positionV>
                <wp:extent cx="1076325" cy="381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4F509" w14:textId="11734568" w:rsidR="002120D3" w:rsidRPr="00140A43" w:rsidRDefault="00140A43" w:rsidP="002120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08D69" id="Rectangle 9" o:spid="_x0000_s1027" style="position:absolute;margin-left:171.75pt;margin-top:400.5pt;width:84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" fillcolor="#4472c4 [3204]" strokecolor="#1f3763 [1604]" strokeweight="1pt">
                <v:textbox>
                  <w:txbxContent>
                    <w:p w14:paraId="33A4F509" w14:textId="11734568" w:rsidR="002120D3" w:rsidRPr="00140A43" w:rsidRDefault="00140A43" w:rsidP="002120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FAE6A" wp14:editId="56D7D701">
                <wp:simplePos x="0" y="0"/>
                <wp:positionH relativeFrom="column">
                  <wp:posOffset>2714625</wp:posOffset>
                </wp:positionH>
                <wp:positionV relativeFrom="paragraph">
                  <wp:posOffset>4619625</wp:posOffset>
                </wp:positionV>
                <wp:extent cx="9525" cy="4381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C6BEC" id="Straight Arrow Connector 12" o:spid="_x0000_s1026" type="#_x0000_t32" style="position:absolute;margin-left:213.75pt;margin-top:363.75pt;width:.7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3C5F7" wp14:editId="5B2DC8EF">
                <wp:simplePos x="0" y="0"/>
                <wp:positionH relativeFrom="column">
                  <wp:posOffset>1524000</wp:posOffset>
                </wp:positionH>
                <wp:positionV relativeFrom="paragraph">
                  <wp:posOffset>4229100</wp:posOffset>
                </wp:positionV>
                <wp:extent cx="2343150" cy="36195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FF10F" w14:textId="77777777" w:rsidR="00140A43" w:rsidRPr="00140A43" w:rsidRDefault="00140A43" w:rsidP="00140A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0A43">
                              <w:rPr>
                                <w:color w:val="000000" w:themeColor="text1"/>
                              </w:rPr>
                              <w:t xml:space="preserve">The Fibonacci series </w:t>
                            </w:r>
                            <w:proofErr w:type="gramStart"/>
                            <w:r w:rsidRPr="00140A43">
                              <w:rPr>
                                <w:color w:val="000000" w:themeColor="text1"/>
                              </w:rPr>
                              <w:t>is :</w:t>
                            </w:r>
                            <w:proofErr w:type="gramEnd"/>
                            <w:r w:rsidRPr="00140A43">
                              <w:rPr>
                                <w:color w:val="000000" w:themeColor="text1"/>
                              </w:rPr>
                              <w:t xml:space="preserve"> ab</w:t>
                            </w:r>
                          </w:p>
                          <w:p w14:paraId="21DAB49C" w14:textId="77777777" w:rsidR="00140A43" w:rsidRDefault="00140A43" w:rsidP="00140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03C5F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8" type="#_x0000_t7" style="position:absolute;margin-left:120pt;margin-top:333pt;width:184.5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" adj="834" fillcolor="#4472c4 [3204]" strokecolor="#1f3763 [1604]" strokeweight="1pt">
                <v:textbox>
                  <w:txbxContent>
                    <w:p w14:paraId="2D6FF10F" w14:textId="77777777" w:rsidR="00140A43" w:rsidRPr="00140A43" w:rsidRDefault="00140A43" w:rsidP="00140A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0A43">
                        <w:rPr>
                          <w:color w:val="000000" w:themeColor="text1"/>
                        </w:rPr>
                        <w:t xml:space="preserve">The Fibonacci series </w:t>
                      </w:r>
                      <w:proofErr w:type="gramStart"/>
                      <w:r w:rsidRPr="00140A43">
                        <w:rPr>
                          <w:color w:val="000000" w:themeColor="text1"/>
                        </w:rPr>
                        <w:t>is :</w:t>
                      </w:r>
                      <w:proofErr w:type="gramEnd"/>
                      <w:r w:rsidRPr="00140A43">
                        <w:rPr>
                          <w:color w:val="000000" w:themeColor="text1"/>
                        </w:rPr>
                        <w:t xml:space="preserve"> ab</w:t>
                      </w:r>
                    </w:p>
                    <w:p w14:paraId="21DAB49C" w14:textId="77777777" w:rsidR="00140A43" w:rsidRDefault="00140A43" w:rsidP="00140A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3B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D00A4" wp14:editId="24DD00A5">
                <wp:simplePos x="0" y="0"/>
                <wp:positionH relativeFrom="column">
                  <wp:posOffset>2724153</wp:posOffset>
                </wp:positionH>
                <wp:positionV relativeFrom="paragraph">
                  <wp:posOffset>3810003</wp:posOffset>
                </wp:positionV>
                <wp:extent cx="9518" cy="390522"/>
                <wp:effectExtent l="95250" t="0" r="104782" b="66678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8" cy="39052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84EA6" id="Straight Arrow Connector 10" o:spid="_x0000_s1026" type="#_x0000_t32" style="position:absolute;margin-left:214.5pt;margin-top:300pt;width:.75pt;height:30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" strokecolor="#4472c4" strokeweight=".17625mm">
                <v:stroke endarrow="open" joinstyle="miter"/>
              </v:shape>
            </w:pict>
          </mc:Fallback>
        </mc:AlternateContent>
      </w:r>
      <w:r w:rsidR="00563B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D00A7" wp14:editId="24DD00A8">
                <wp:simplePos x="0" y="0"/>
                <wp:positionH relativeFrom="column">
                  <wp:posOffset>1924053</wp:posOffset>
                </wp:positionH>
                <wp:positionV relativeFrom="paragraph">
                  <wp:posOffset>3400425</wp:posOffset>
                </wp:positionV>
                <wp:extent cx="1666878" cy="409578"/>
                <wp:effectExtent l="19050" t="0" r="47622" b="28572"/>
                <wp:wrapNone/>
                <wp:docPr id="2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8" cy="409578"/>
                        </a:xfrm>
                        <a:custGeom>
                          <a:avLst>
                            <a:gd name="f8" fmla="val 250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val 25000"/>
                            <a:gd name="f9" fmla="+- 0 0 -360"/>
                            <a:gd name="f10" fmla="+- 0 0 -90"/>
                            <a:gd name="f11" fmla="+- 0 0 -180"/>
                            <a:gd name="f12" fmla="+- 0 0 -270"/>
                            <a:gd name="f13" fmla="abs f4"/>
                            <a:gd name="f14" fmla="abs f5"/>
                            <a:gd name="f15" fmla="abs f6"/>
                            <a:gd name="f16" fmla="val f7"/>
                            <a:gd name="f17" fmla="val f8"/>
                            <a:gd name="f18" fmla="*/ f9 f1 1"/>
                            <a:gd name="f19" fmla="*/ f10 f1 1"/>
                            <a:gd name="f20" fmla="*/ f11 f1 1"/>
                            <a:gd name="f21" fmla="*/ f12 f1 1"/>
                            <a:gd name="f22" fmla="?: f13 f4 1"/>
                            <a:gd name="f23" fmla="?: f14 f5 1"/>
                            <a:gd name="f24" fmla="?: f15 f6 1"/>
                            <a:gd name="f25" fmla="*/ 5 f17 1"/>
                            <a:gd name="f26" fmla="*/ f18 1 f3"/>
                            <a:gd name="f27" fmla="*/ f19 1 f3"/>
                            <a:gd name="f28" fmla="*/ f20 1 f3"/>
                            <a:gd name="f29" fmla="*/ f21 1 f3"/>
                            <a:gd name="f30" fmla="*/ f22 1 21600"/>
                            <a:gd name="f31" fmla="*/ f23 1 21600"/>
                            <a:gd name="f32" fmla="*/ 21600 f22 1"/>
                            <a:gd name="f33" fmla="*/ 21600 f23 1"/>
                            <a:gd name="f34" fmla="+- f26 0 f2"/>
                            <a:gd name="f35" fmla="+- f27 0 f2"/>
                            <a:gd name="f36" fmla="+- f28 0 f2"/>
                            <a:gd name="f37" fmla="+- f29 0 f2"/>
                            <a:gd name="f38" fmla="min f31 f30"/>
                            <a:gd name="f39" fmla="*/ f32 1 f24"/>
                            <a:gd name="f40" fmla="*/ f33 1 f24"/>
                            <a:gd name="f41" fmla="val f39"/>
                            <a:gd name="f42" fmla="val f40"/>
                            <a:gd name="f43" fmla="*/ f16 f38 1"/>
                            <a:gd name="f44" fmla="+- f42 0 f16"/>
                            <a:gd name="f45" fmla="+- f41 0 f16"/>
                            <a:gd name="f46" fmla="*/ f42 f38 1"/>
                            <a:gd name="f47" fmla="*/ f41 f38 1"/>
                            <a:gd name="f48" fmla="*/ f44 1 2"/>
                            <a:gd name="f49" fmla="*/ f45 1 2"/>
                            <a:gd name="f50" fmla="min f45 f44"/>
                            <a:gd name="f51" fmla="*/ 100000 f45 1"/>
                            <a:gd name="f52" fmla="+- f16 f48 0"/>
                            <a:gd name="f53" fmla="+- f16 f49 0"/>
                            <a:gd name="f54" fmla="*/ f51 1 f50"/>
                            <a:gd name="f55" fmla="*/ f50 f17 1"/>
                            <a:gd name="f56" fmla="*/ f55 1 200000"/>
                            <a:gd name="f57" fmla="*/ f55 1 100000"/>
                            <a:gd name="f58" fmla="*/ f25 1 f54"/>
                            <a:gd name="f59" fmla="*/ f44 f53 1"/>
                            <a:gd name="f60" fmla="*/ f53 f38 1"/>
                            <a:gd name="f61" fmla="*/ f52 f38 1"/>
                            <a:gd name="f62" fmla="+- f41 0 f56"/>
                            <a:gd name="f63" fmla="+- f41 0 f57"/>
                            <a:gd name="f64" fmla="+- 1 f58 0"/>
                            <a:gd name="f65" fmla="*/ f59 1 f57"/>
                            <a:gd name="f66" fmla="*/ f57 f38 1"/>
                            <a:gd name="f67" fmla="*/ f56 f38 1"/>
                            <a:gd name="f68" fmla="*/ f63 1 2"/>
                            <a:gd name="f69" fmla="*/ f64 1 12"/>
                            <a:gd name="f70" fmla="val f65"/>
                            <a:gd name="f71" fmla="*/ f63 f38 1"/>
                            <a:gd name="f72" fmla="*/ f62 f38 1"/>
                            <a:gd name="f73" fmla="+- f41 0 f68"/>
                            <a:gd name="f74" fmla="*/ f69 f45 1"/>
                            <a:gd name="f75" fmla="*/ f69 f44 1"/>
                            <a:gd name="f76" fmla="+- f42 0 f70"/>
                            <a:gd name="f77" fmla="*/ f68 f38 1"/>
                            <a:gd name="f78" fmla="*/ f70 f38 1"/>
                            <a:gd name="f79" fmla="+- f41 0 f74"/>
                            <a:gd name="f80" fmla="+- f42 0 f75"/>
                            <a:gd name="f81" fmla="*/ f74 f38 1"/>
                            <a:gd name="f82" fmla="*/ f75 f38 1"/>
                            <a:gd name="f83" fmla="*/ f76 f38 1"/>
                            <a:gd name="f84" fmla="*/ f73 f38 1"/>
                            <a:gd name="f85" fmla="*/ f79 f38 1"/>
                            <a:gd name="f86" fmla="*/ f80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4">
                              <a:pos x="f60" y="f83"/>
                            </a:cxn>
                            <a:cxn ang="f34">
                              <a:pos x="f84" y="f43"/>
                            </a:cxn>
                            <a:cxn ang="f35">
                              <a:pos x="f72" y="f61"/>
                            </a:cxn>
                            <a:cxn ang="f36">
                              <a:pos x="f77" y="f46"/>
                            </a:cxn>
                            <a:cxn ang="f36">
                              <a:pos x="f60" y="f78"/>
                            </a:cxn>
                            <a:cxn ang="f37">
                              <a:pos x="f67" y="f61"/>
                            </a:cxn>
                          </a:cxnLst>
                          <a:rect l="f81" t="f82" r="f85" b="f86"/>
                          <a:pathLst>
                            <a:path>
                              <a:moveTo>
                                <a:pt x="f43" y="f46"/>
                              </a:moveTo>
                              <a:lnTo>
                                <a:pt x="f66" y="f43"/>
                              </a:lnTo>
                              <a:lnTo>
                                <a:pt x="f47" y="f43"/>
                              </a:lnTo>
                              <a:lnTo>
                                <a:pt x="f71" y="f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4DD00B5" w14:textId="77777777" w:rsidR="005E6239" w:rsidRDefault="00563B24">
                            <w:pPr>
                              <w:jc w:val="center"/>
                            </w:pPr>
                            <w:r>
                              <w:t xml:space="preserve">Input the number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D00A7" id="Parallelogram 9" o:spid="_x0000_s1029" style="position:absolute;margin-left:151.5pt;margin-top:267.75pt;width:131.2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878,4095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" adj="-11796480,,5400" path="m,409578l102395,,1666878,,1564484,409578,,409578xe" fillcolor="#4472c4" strokecolor="#2f528f" strokeweight=".35281mm">
                <v:stroke joinstyle="miter"/>
                <v:formulas/>
                <v:path arrowok="t" o:connecttype="custom" o:connectlocs="833439,0;1666878,204789;833439,409578;0,204789;833439,-2924178;884636,0;1615681,204789;782242,409578;833439,3333756;51197,204789" o:connectangles="270,0,90,180,270,270,0,90,90,180" textboxrect="181571,44615,1485307,364963"/>
                <v:textbox>
                  <w:txbxContent>
                    <w:p w14:paraId="24DD00B5" w14:textId="77777777" w:rsidR="005E6239" w:rsidRDefault="00563B24">
                      <w:pPr>
                        <w:jc w:val="center"/>
                      </w:pPr>
                      <w:r>
                        <w:t xml:space="preserve">Input the number </w:t>
                      </w:r>
                    </w:p>
                  </w:txbxContent>
                </v:textbox>
              </v:shape>
            </w:pict>
          </mc:Fallback>
        </mc:AlternateContent>
      </w:r>
      <w:r w:rsidR="00563B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D00A9" wp14:editId="24DD00AA">
                <wp:simplePos x="0" y="0"/>
                <wp:positionH relativeFrom="column">
                  <wp:posOffset>2762246</wp:posOffset>
                </wp:positionH>
                <wp:positionV relativeFrom="paragraph">
                  <wp:posOffset>2914650</wp:posOffset>
                </wp:positionV>
                <wp:extent cx="0" cy="466728"/>
                <wp:effectExtent l="95250" t="0" r="57150" b="66672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281BE" id="Straight Arrow Connector 8" o:spid="_x0000_s1026" type="#_x0000_t32" style="position:absolute;margin-left:217.5pt;margin-top:229.5pt;width:0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" strokecolor="#4472c4" strokeweight=".17625mm">
                <v:stroke endarrow="open" joinstyle="miter"/>
              </v:shape>
            </w:pict>
          </mc:Fallback>
        </mc:AlternateContent>
      </w:r>
      <w:r w:rsidR="00563B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D00AB" wp14:editId="24DD00AC">
                <wp:simplePos x="0" y="0"/>
                <wp:positionH relativeFrom="column">
                  <wp:posOffset>1352553</wp:posOffset>
                </wp:positionH>
                <wp:positionV relativeFrom="paragraph">
                  <wp:posOffset>2419346</wp:posOffset>
                </wp:positionV>
                <wp:extent cx="2857500" cy="495303"/>
                <wp:effectExtent l="0" t="0" r="19050" b="19047"/>
                <wp:wrapNone/>
                <wp:docPr id="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9530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4DD00B7" w14:textId="77777777" w:rsidR="005E6239" w:rsidRDefault="00563B24">
                            <w:pPr>
                              <w:jc w:val="center"/>
                            </w:pPr>
                            <w:proofErr w:type="gramStart"/>
                            <w:r>
                              <w:t>Initialize ,</w:t>
                            </w:r>
                            <w:proofErr w:type="gramEnd"/>
                            <w:r>
                              <w:t xml:space="preserve"> a=0,b=1 and show=0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D00AB" id="Rectangle 6" o:spid="_x0000_s1030" style="position:absolute;margin-left:106.5pt;margin-top:190.5pt;width:22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" fillcolor="#4472c4" strokecolor="#2f528f" strokeweight=".35281mm">
                <v:textbox>
                  <w:txbxContent>
                    <w:p w14:paraId="24DD00B7" w14:textId="77777777" w:rsidR="005E6239" w:rsidRDefault="00563B24">
                      <w:pPr>
                        <w:jc w:val="center"/>
                      </w:pPr>
                      <w:proofErr w:type="gramStart"/>
                      <w:r>
                        <w:t>Initialize ,</w:t>
                      </w:r>
                      <w:proofErr w:type="gramEnd"/>
                      <w:r>
                        <w:t xml:space="preserve"> a=0,b=1 and show=0</w:t>
                      </w:r>
                    </w:p>
                  </w:txbxContent>
                </v:textbox>
              </v:rect>
            </w:pict>
          </mc:Fallback>
        </mc:AlternateContent>
      </w:r>
      <w:r w:rsidR="00563B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D00AD" wp14:editId="24DD00AE">
                <wp:simplePos x="0" y="0"/>
                <wp:positionH relativeFrom="column">
                  <wp:posOffset>2781303</wp:posOffset>
                </wp:positionH>
                <wp:positionV relativeFrom="paragraph">
                  <wp:posOffset>1866903</wp:posOffset>
                </wp:positionV>
                <wp:extent cx="9518" cy="495293"/>
                <wp:effectExtent l="95250" t="0" r="66682" b="57157"/>
                <wp:wrapNone/>
                <wp:docPr id="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8" cy="49529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65CA4" id="Straight Arrow Connector 7" o:spid="_x0000_s1026" type="#_x0000_t32" style="position:absolute;margin-left:219pt;margin-top:147pt;width:.75pt;height:3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" strokecolor="#4472c4" strokeweight=".17625mm">
                <v:stroke endarrow="open" joinstyle="miter"/>
              </v:shape>
            </w:pict>
          </mc:Fallback>
        </mc:AlternateContent>
      </w:r>
      <w:r w:rsidR="00563B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00AF" wp14:editId="24DD00B0">
                <wp:simplePos x="0" y="0"/>
                <wp:positionH relativeFrom="margin">
                  <wp:align>center</wp:align>
                </wp:positionH>
                <wp:positionV relativeFrom="paragraph">
                  <wp:posOffset>1409703</wp:posOffset>
                </wp:positionV>
                <wp:extent cx="2057400" cy="466728"/>
                <wp:effectExtent l="0" t="0" r="19050" b="28572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6672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4DD00B9" w14:textId="77777777" w:rsidR="005E6239" w:rsidRDefault="00563B24">
                            <w:pPr>
                              <w:jc w:val="center"/>
                            </w:pPr>
                            <w:r>
                              <w:t>Declare Variable I=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,a,b and show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D00AF" id="Rectangle 4" o:spid="_x0000_s1031" style="position:absolute;margin-left:0;margin-top:111pt;width:162pt;height:36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" fillcolor="#4472c4" strokecolor="#2f528f" strokeweight=".35281mm">
                <v:textbox>
                  <w:txbxContent>
                    <w:p w14:paraId="24DD00B9" w14:textId="77777777" w:rsidR="005E6239" w:rsidRDefault="00563B24">
                      <w:pPr>
                        <w:jc w:val="center"/>
                      </w:pPr>
                      <w:r>
                        <w:t>Declare Variable I=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,a,b and show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B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D00B1" wp14:editId="24DD00B2">
                <wp:simplePos x="0" y="0"/>
                <wp:positionH relativeFrom="column">
                  <wp:posOffset>2838453</wp:posOffset>
                </wp:positionH>
                <wp:positionV relativeFrom="paragraph">
                  <wp:posOffset>838203</wp:posOffset>
                </wp:positionV>
                <wp:extent cx="0" cy="514350"/>
                <wp:effectExtent l="95250" t="0" r="57150" b="57150"/>
                <wp:wrapNone/>
                <wp:docPr id="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6C789" id="Straight Arrow Connector 2" o:spid="_x0000_s1026" type="#_x0000_t32" style="position:absolute;margin-left:223.5pt;margin-top:66pt;width:0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" strokecolor="#4472c4" strokeweight=".17625mm">
                <v:stroke endarrow="open" joinstyle="miter"/>
              </v:shape>
            </w:pict>
          </mc:Fallback>
        </mc:AlternateContent>
      </w:r>
      <w:r w:rsidR="00563B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D00B3" wp14:editId="24DD00B4">
                <wp:simplePos x="0" y="0"/>
                <wp:positionH relativeFrom="margin">
                  <wp:posOffset>2141853</wp:posOffset>
                </wp:positionH>
                <wp:positionV relativeFrom="paragraph">
                  <wp:posOffset>285750</wp:posOffset>
                </wp:positionV>
                <wp:extent cx="1381128" cy="542925"/>
                <wp:effectExtent l="0" t="0" r="28572" b="28575"/>
                <wp:wrapNone/>
                <wp:docPr id="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8" cy="542925"/>
                        </a:xfrm>
                        <a:custGeom>
                          <a:avLst>
                            <a:gd name="f0" fmla="val 752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4DD00BB" w14:textId="77777777" w:rsidR="005E6239" w:rsidRDefault="00563B2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D00B3" id="Rectangle: Rounded Corners 3" o:spid="_x0000_s1032" style="position:absolute;margin-left:168.65pt;margin-top:22.5pt;width:108.75pt;height:4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381128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" adj="-11796480,,5400" path="m189194,at,,378388,378388,189194,,,189194l,353731at,164537,378388,542925,,353731,189194,542925l1191934,542925at1002740,164537,1381128,542925,1191934,542925,1381128,353731l1381128,189194at1002740,,1381128,378388,1381128,189194,1191934,l189194,xe" fillcolor="#4472c4" strokecolor="#2f528f" strokeweight=".35281mm">
                <v:stroke joinstyle="miter"/>
                <v:formulas/>
                <v:path arrowok="t" o:connecttype="custom" o:connectlocs="690564,0;1381128,271463;690564,542925;0,271463" o:connectangles="270,0,90,180" textboxrect="55415,55415,1325713,487510"/>
                <v:textbox>
                  <w:txbxContent>
                    <w:p w14:paraId="24DD00BB" w14:textId="77777777" w:rsidR="005E6239" w:rsidRDefault="00563B2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B24">
        <w:t xml:space="preserve">  </w:t>
      </w:r>
    </w:p>
    <w:p w14:paraId="7CDB1808" w14:textId="7C35E21E" w:rsidR="00E85640" w:rsidRPr="00E85640" w:rsidRDefault="00E85640" w:rsidP="00E85640"/>
    <w:p w14:paraId="3A30895E" w14:textId="7312A759" w:rsidR="00E85640" w:rsidRPr="00E85640" w:rsidRDefault="00E85640" w:rsidP="00E85640"/>
    <w:p w14:paraId="2DAAF71F" w14:textId="12D7286C" w:rsidR="00E85640" w:rsidRPr="00E85640" w:rsidRDefault="00E85640" w:rsidP="00E85640"/>
    <w:p w14:paraId="633667A3" w14:textId="3932BF18" w:rsidR="00E85640" w:rsidRPr="00E85640" w:rsidRDefault="00E85640" w:rsidP="00E85640"/>
    <w:p w14:paraId="6AD9BE41" w14:textId="3E64A8D8" w:rsidR="00E85640" w:rsidRPr="00E85640" w:rsidRDefault="00E85640" w:rsidP="00E85640"/>
    <w:p w14:paraId="36AE293B" w14:textId="52709034" w:rsidR="00E85640" w:rsidRPr="00E85640" w:rsidRDefault="00E85640" w:rsidP="00E85640"/>
    <w:p w14:paraId="4358F794" w14:textId="471EB6B1" w:rsidR="00E85640" w:rsidRPr="00E85640" w:rsidRDefault="00E85640" w:rsidP="00E85640"/>
    <w:p w14:paraId="00537A8C" w14:textId="1D9102F6" w:rsidR="00E85640" w:rsidRPr="00E85640" w:rsidRDefault="00E85640" w:rsidP="00E85640"/>
    <w:p w14:paraId="5F2B5063" w14:textId="1BB7D6F6" w:rsidR="00E85640" w:rsidRPr="00E85640" w:rsidRDefault="00E85640" w:rsidP="00E85640"/>
    <w:p w14:paraId="76BE4B8B" w14:textId="7D650BD4" w:rsidR="00E85640" w:rsidRPr="00E85640" w:rsidRDefault="00E85640" w:rsidP="00E85640"/>
    <w:p w14:paraId="2883B96E" w14:textId="606D7CB6" w:rsidR="00E85640" w:rsidRDefault="00E85640" w:rsidP="00E85640"/>
    <w:p w14:paraId="63564475" w14:textId="250AACB3" w:rsidR="00E85640" w:rsidRDefault="00E85640" w:rsidP="00E85640">
      <w:pPr>
        <w:tabs>
          <w:tab w:val="left" w:pos="7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90AC6" wp14:editId="5C18232F">
                <wp:simplePos x="0" y="0"/>
                <wp:positionH relativeFrom="column">
                  <wp:posOffset>3333749</wp:posOffset>
                </wp:positionH>
                <wp:positionV relativeFrom="paragraph">
                  <wp:posOffset>3093720</wp:posOffset>
                </wp:positionV>
                <wp:extent cx="10953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0AE52" id="Straight Arrow Connector 19" o:spid="_x0000_s1026" type="#_x0000_t32" style="position:absolute;margin-left:262.5pt;margin-top:243.6pt;width:86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0DE61" wp14:editId="33EC4782">
                <wp:simplePos x="0" y="0"/>
                <wp:positionH relativeFrom="column">
                  <wp:posOffset>2124075</wp:posOffset>
                </wp:positionH>
                <wp:positionV relativeFrom="paragraph">
                  <wp:posOffset>4122420</wp:posOffset>
                </wp:positionV>
                <wp:extent cx="1257300" cy="48577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9256" w14:textId="646A3C64" w:rsidR="00E85640" w:rsidRPr="00E85640" w:rsidRDefault="00E85640" w:rsidP="00E856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5640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F0DE61" id="Rectangle: Rounded Corners 16" o:spid="_x0000_s1033" style="position:absolute;margin-left:167.25pt;margin-top:324.6pt;width:99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5C39256" w14:textId="646A3C64" w:rsidR="00E85640" w:rsidRPr="00E85640" w:rsidRDefault="00E85640" w:rsidP="00E856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5640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55076" wp14:editId="7FCE00CC">
                <wp:simplePos x="0" y="0"/>
                <wp:positionH relativeFrom="column">
                  <wp:posOffset>2752725</wp:posOffset>
                </wp:positionH>
                <wp:positionV relativeFrom="paragraph">
                  <wp:posOffset>3655695</wp:posOffset>
                </wp:positionV>
                <wp:extent cx="0" cy="4476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7E18D" id="Straight Arrow Connector 17" o:spid="_x0000_s1026" type="#_x0000_t32" style="position:absolute;margin-left:216.75pt;margin-top:287.85pt;width:0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259014B6" w14:textId="2377611C" w:rsidR="00E85640" w:rsidRPr="00E85640" w:rsidRDefault="00E85640" w:rsidP="00E85640"/>
    <w:p w14:paraId="35D54497" w14:textId="51B53164" w:rsidR="00E85640" w:rsidRPr="00E85640" w:rsidRDefault="00E85640" w:rsidP="00E85640"/>
    <w:p w14:paraId="2F34AFAE" w14:textId="134484B3" w:rsidR="00E85640" w:rsidRPr="00E85640" w:rsidRDefault="00E85640" w:rsidP="00E85640"/>
    <w:p w14:paraId="46A37C60" w14:textId="08E7554E" w:rsidR="00E85640" w:rsidRPr="00E85640" w:rsidRDefault="00E85640" w:rsidP="00E85640"/>
    <w:p w14:paraId="2DC0506D" w14:textId="45DA3D30" w:rsidR="00E85640" w:rsidRPr="00E85640" w:rsidRDefault="00E85640" w:rsidP="00E85640"/>
    <w:p w14:paraId="606A413D" w14:textId="6755A317" w:rsidR="00E85640" w:rsidRPr="00E85640" w:rsidRDefault="00E85640" w:rsidP="00E85640"/>
    <w:p w14:paraId="5B5E92B4" w14:textId="562EEC10" w:rsidR="00E85640" w:rsidRPr="00E85640" w:rsidRDefault="00E85640" w:rsidP="00E85640"/>
    <w:p w14:paraId="6123187F" w14:textId="1A6FB58D" w:rsidR="00E85640" w:rsidRPr="00E85640" w:rsidRDefault="00E85640" w:rsidP="00E85640"/>
    <w:p w14:paraId="4A94ADE6" w14:textId="31FFF404" w:rsidR="00E85640" w:rsidRPr="00E85640" w:rsidRDefault="00E85640" w:rsidP="00E8564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10190" wp14:editId="2E5841DC">
                <wp:simplePos x="0" y="0"/>
                <wp:positionH relativeFrom="column">
                  <wp:posOffset>4467225</wp:posOffset>
                </wp:positionH>
                <wp:positionV relativeFrom="paragraph">
                  <wp:posOffset>66040</wp:posOffset>
                </wp:positionV>
                <wp:extent cx="1666875" cy="1038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D175E" w14:textId="09012BAB" w:rsidR="00E85640" w:rsidRPr="00E85640" w:rsidRDefault="00E85640" w:rsidP="00E856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5640">
                              <w:rPr>
                                <w:color w:val="000000" w:themeColor="text1"/>
                              </w:rPr>
                              <w:t>Sum=</w:t>
                            </w:r>
                            <w:proofErr w:type="spellStart"/>
                            <w:r w:rsidRPr="00E85640">
                              <w:rPr>
                                <w:color w:val="000000" w:themeColor="text1"/>
                              </w:rPr>
                              <w:t>a+b</w:t>
                            </w:r>
                            <w:proofErr w:type="spellEnd"/>
                            <w:r w:rsidRPr="00E85640">
                              <w:rPr>
                                <w:color w:val="000000" w:themeColor="text1"/>
                              </w:rPr>
                              <w:t xml:space="preserve">                         a=b                             b=</w:t>
                            </w:r>
                            <w:proofErr w:type="spellStart"/>
                            <w:proofErr w:type="gramStart"/>
                            <w:r w:rsidRPr="00E85640">
                              <w:rPr>
                                <w:color w:val="000000" w:themeColor="text1"/>
                              </w:rPr>
                              <w:t>sum,i</w:t>
                            </w:r>
                            <w:proofErr w:type="spellEnd"/>
                            <w:proofErr w:type="gramEnd"/>
                            <w:r w:rsidRPr="00E85640">
                              <w:rPr>
                                <w:color w:val="000000" w:themeColor="text1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10190" id="Rectangle 20" o:spid="_x0000_s1034" style="position:absolute;margin-left:351.75pt;margin-top:5.2pt;width:131.25pt;height:8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" fillcolor="#4472c4 [3204]" strokecolor="#1f3763 [1604]" strokeweight="1pt">
                <v:textbox>
                  <w:txbxContent>
                    <w:p w14:paraId="598D175E" w14:textId="09012BAB" w:rsidR="00E85640" w:rsidRPr="00E85640" w:rsidRDefault="00E85640" w:rsidP="00E856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5640">
                        <w:rPr>
                          <w:color w:val="000000" w:themeColor="text1"/>
                        </w:rPr>
                        <w:t>Sum=</w:t>
                      </w:r>
                      <w:proofErr w:type="spellStart"/>
                      <w:r w:rsidRPr="00E85640">
                        <w:rPr>
                          <w:color w:val="000000" w:themeColor="text1"/>
                        </w:rPr>
                        <w:t>a+b</w:t>
                      </w:r>
                      <w:proofErr w:type="spellEnd"/>
                      <w:r w:rsidRPr="00E85640">
                        <w:rPr>
                          <w:color w:val="000000" w:themeColor="text1"/>
                        </w:rPr>
                        <w:t xml:space="preserve">                         a=b                             b=</w:t>
                      </w:r>
                      <w:proofErr w:type="spellStart"/>
                      <w:proofErr w:type="gramStart"/>
                      <w:r w:rsidRPr="00E85640">
                        <w:rPr>
                          <w:color w:val="000000" w:themeColor="text1"/>
                        </w:rPr>
                        <w:t>sum,i</w:t>
                      </w:r>
                      <w:proofErr w:type="spellEnd"/>
                      <w:proofErr w:type="gramEnd"/>
                      <w:r w:rsidRPr="00E85640">
                        <w:rPr>
                          <w:color w:val="000000" w:themeColor="text1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6967D819" w14:textId="7133D844" w:rsidR="00E85640" w:rsidRPr="00E85640" w:rsidRDefault="00E85640" w:rsidP="00E85640">
      <w:pPr>
        <w:tabs>
          <w:tab w:val="left" w:pos="5625"/>
        </w:tabs>
      </w:pPr>
      <w:r>
        <w:t xml:space="preserve">                                                                                                               Yes</w:t>
      </w:r>
    </w:p>
    <w:p w14:paraId="00AD4706" w14:textId="128A6A81" w:rsidR="00E85640" w:rsidRPr="00E85640" w:rsidRDefault="00E85640" w:rsidP="00E85640"/>
    <w:p w14:paraId="6324889D" w14:textId="5B069112" w:rsidR="00E85640" w:rsidRDefault="00E85640" w:rsidP="00E8564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85554" wp14:editId="1C0AFA87">
                <wp:simplePos x="0" y="0"/>
                <wp:positionH relativeFrom="column">
                  <wp:posOffset>5353050</wp:posOffset>
                </wp:positionH>
                <wp:positionV relativeFrom="paragraph">
                  <wp:posOffset>263525</wp:posOffset>
                </wp:positionV>
                <wp:extent cx="28575" cy="4857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2B7B" id="Straight Arrow Connector 23" o:spid="_x0000_s1026" type="#_x0000_t32" style="position:absolute;margin-left:421.5pt;margin-top:20.75pt;width:2.25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AF61EE2" w14:textId="00506C56" w:rsidR="00E85640" w:rsidRPr="00E85640" w:rsidRDefault="00E85640" w:rsidP="00E856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8C5D5" wp14:editId="0161F655">
                <wp:simplePos x="0" y="0"/>
                <wp:positionH relativeFrom="column">
                  <wp:posOffset>3476625</wp:posOffset>
                </wp:positionH>
                <wp:positionV relativeFrom="paragraph">
                  <wp:posOffset>732790</wp:posOffset>
                </wp:positionV>
                <wp:extent cx="1114425" cy="9525"/>
                <wp:effectExtent l="38100" t="76200" r="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C05C7" id="Straight Arrow Connector 24" o:spid="_x0000_s1026" type="#_x0000_t32" style="position:absolute;margin-left:273.75pt;margin-top:57.7pt;width:87.75pt;height: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24C4C" wp14:editId="3763F62A">
                <wp:simplePos x="0" y="0"/>
                <wp:positionH relativeFrom="column">
                  <wp:posOffset>4600575</wp:posOffset>
                </wp:positionH>
                <wp:positionV relativeFrom="paragraph">
                  <wp:posOffset>513715</wp:posOffset>
                </wp:positionV>
                <wp:extent cx="1428750" cy="457200"/>
                <wp:effectExtent l="19050" t="0" r="19050" b="19050"/>
                <wp:wrapNone/>
                <wp:docPr id="21" name="Arrow: 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0" cy="457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C3B19" w14:textId="2739B384" w:rsidR="00E85640" w:rsidRPr="00E85640" w:rsidRDefault="00E85640" w:rsidP="00E856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5640">
                              <w:rPr>
                                <w:color w:val="000000" w:themeColor="text1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A24C4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1" o:spid="_x0000_s1035" type="#_x0000_t15" style="position:absolute;left:0;text-align:left;margin-left:362.25pt;margin-top:40.45pt;width:112.5pt;height:36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" adj="18144" fillcolor="#4472c4 [3204]" strokecolor="#1f3763 [1604]" strokeweight="1pt">
                <v:textbox>
                  <w:txbxContent>
                    <w:p w14:paraId="31AC3B19" w14:textId="2739B384" w:rsidR="00E85640" w:rsidRPr="00E85640" w:rsidRDefault="00E85640" w:rsidP="00E856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5640">
                        <w:rPr>
                          <w:color w:val="000000" w:themeColor="text1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t>No</w:t>
      </w:r>
    </w:p>
    <w:sectPr w:rsidR="00E85640" w:rsidRPr="00E85640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00B9" w14:textId="77777777" w:rsidR="00000000" w:rsidRDefault="00563B24">
      <w:pPr>
        <w:spacing w:after="0" w:line="240" w:lineRule="auto"/>
      </w:pPr>
      <w:r>
        <w:separator/>
      </w:r>
    </w:p>
  </w:endnote>
  <w:endnote w:type="continuationSeparator" w:id="0">
    <w:p w14:paraId="24DD00BB" w14:textId="77777777" w:rsidR="00000000" w:rsidRDefault="0056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00B5" w14:textId="77777777" w:rsidR="00000000" w:rsidRDefault="00563B2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4DD00B7" w14:textId="77777777" w:rsidR="00000000" w:rsidRDefault="00563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00BD" w14:textId="77777777" w:rsidR="003E1B4D" w:rsidRDefault="00563B24">
    <w:pPr>
      <w:pStyle w:val="Header"/>
      <w:jc w:val="center"/>
      <w:rPr>
        <w:color w:val="FF0000"/>
        <w:sz w:val="36"/>
        <w:szCs w:val="36"/>
      </w:rPr>
    </w:pPr>
    <w:r>
      <w:rPr>
        <w:color w:val="FF0000"/>
        <w:sz w:val="36"/>
        <w:szCs w:val="36"/>
      </w:rPr>
      <w:t>Fibonacci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E6239"/>
    <w:rsid w:val="00140A43"/>
    <w:rsid w:val="002120D3"/>
    <w:rsid w:val="00563B24"/>
    <w:rsid w:val="005E6239"/>
    <w:rsid w:val="00E8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DD00A4"/>
  <w15:docId w15:val="{796B09C7-8475-49EE-B962-61FCEBB1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dc:description/>
  <cp:lastModifiedBy>Kevin</cp:lastModifiedBy>
  <cp:revision>2</cp:revision>
  <dcterms:created xsi:type="dcterms:W3CDTF">2022-02-01T17:17:00Z</dcterms:created>
  <dcterms:modified xsi:type="dcterms:W3CDTF">2022-02-01T17:17:00Z</dcterms:modified>
</cp:coreProperties>
</file>